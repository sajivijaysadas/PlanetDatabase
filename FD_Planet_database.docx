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4F42ACF9" w:rsidR="00A069EB" w:rsidRDefault="009B5E3F" w:rsidP="00A069EB">
      <w:pPr>
        <w:pStyle w:val="TitleCenter"/>
        <w:jc w:val="right"/>
      </w:pPr>
      <w:r>
        <w:t>0</w:t>
      </w:r>
      <w:r w:rsidR="00A45D86">
        <w:t>4</w:t>
      </w:r>
      <w:r>
        <w:t>/</w:t>
      </w:r>
      <w:r w:rsidR="00A45D86">
        <w:t>03</w:t>
      </w:r>
      <w:r w:rsidR="00A069EB">
        <w:t>/201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2D29C33D" w14:textId="0BCF7500" w:rsidR="002D3039"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268113" w:history="1">
        <w:r w:rsidR="002D3039" w:rsidRPr="0034398E">
          <w:rPr>
            <w:rStyle w:val="Hyperlink"/>
            <w:noProof/>
          </w:rPr>
          <w:t>1.</w:t>
        </w:r>
        <w:r w:rsidR="002D3039">
          <w:rPr>
            <w:rFonts w:asciiTheme="minorHAnsi" w:eastAsiaTheme="minorEastAsia" w:hAnsiTheme="minorHAnsi" w:cstheme="minorBidi"/>
            <w:b w:val="0"/>
            <w:bCs w:val="0"/>
            <w:noProof/>
          </w:rPr>
          <w:tab/>
        </w:r>
        <w:r w:rsidR="002D3039" w:rsidRPr="0034398E">
          <w:rPr>
            <w:rStyle w:val="Hyperlink"/>
            <w:noProof/>
          </w:rPr>
          <w:t>Introduction</w:t>
        </w:r>
        <w:r w:rsidR="002D3039">
          <w:rPr>
            <w:noProof/>
            <w:webHidden/>
          </w:rPr>
          <w:tab/>
        </w:r>
        <w:r w:rsidR="002D3039">
          <w:rPr>
            <w:noProof/>
            <w:webHidden/>
          </w:rPr>
          <w:fldChar w:fldCharType="begin"/>
        </w:r>
        <w:r w:rsidR="002D3039">
          <w:rPr>
            <w:noProof/>
            <w:webHidden/>
          </w:rPr>
          <w:instrText xml:space="preserve"> PAGEREF _Toc5268113 \h </w:instrText>
        </w:r>
        <w:r w:rsidR="002D3039">
          <w:rPr>
            <w:noProof/>
            <w:webHidden/>
          </w:rPr>
        </w:r>
        <w:r w:rsidR="002D3039">
          <w:rPr>
            <w:noProof/>
            <w:webHidden/>
          </w:rPr>
          <w:fldChar w:fldCharType="separate"/>
        </w:r>
        <w:r w:rsidR="002D3039">
          <w:rPr>
            <w:noProof/>
            <w:webHidden/>
          </w:rPr>
          <w:t>5</w:t>
        </w:r>
        <w:r w:rsidR="002D3039">
          <w:rPr>
            <w:noProof/>
            <w:webHidden/>
          </w:rPr>
          <w:fldChar w:fldCharType="end"/>
        </w:r>
      </w:hyperlink>
    </w:p>
    <w:p w14:paraId="3633C51E" w14:textId="217271A4"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14" w:history="1">
        <w:r w:rsidR="002D3039" w:rsidRPr="0034398E">
          <w:rPr>
            <w:rStyle w:val="Hyperlink"/>
            <w:noProof/>
          </w:rPr>
          <w:t>2.</w:t>
        </w:r>
        <w:r w:rsidR="002D3039">
          <w:rPr>
            <w:rFonts w:asciiTheme="minorHAnsi" w:eastAsiaTheme="minorEastAsia" w:hAnsiTheme="minorHAnsi" w:cstheme="minorBidi"/>
            <w:b w:val="0"/>
            <w:bCs w:val="0"/>
            <w:noProof/>
          </w:rPr>
          <w:tab/>
        </w:r>
        <w:r w:rsidR="002D3039" w:rsidRPr="0034398E">
          <w:rPr>
            <w:rStyle w:val="Hyperlink"/>
            <w:noProof/>
          </w:rPr>
          <w:t>Architecture</w:t>
        </w:r>
        <w:r w:rsidR="002D3039">
          <w:rPr>
            <w:noProof/>
            <w:webHidden/>
          </w:rPr>
          <w:tab/>
        </w:r>
        <w:r w:rsidR="002D3039">
          <w:rPr>
            <w:noProof/>
            <w:webHidden/>
          </w:rPr>
          <w:fldChar w:fldCharType="begin"/>
        </w:r>
        <w:r w:rsidR="002D3039">
          <w:rPr>
            <w:noProof/>
            <w:webHidden/>
          </w:rPr>
          <w:instrText xml:space="preserve"> PAGEREF _Toc5268114 \h </w:instrText>
        </w:r>
        <w:r w:rsidR="002D3039">
          <w:rPr>
            <w:noProof/>
            <w:webHidden/>
          </w:rPr>
        </w:r>
        <w:r w:rsidR="002D3039">
          <w:rPr>
            <w:noProof/>
            <w:webHidden/>
          </w:rPr>
          <w:fldChar w:fldCharType="separate"/>
        </w:r>
        <w:r w:rsidR="002D3039">
          <w:rPr>
            <w:noProof/>
            <w:webHidden/>
          </w:rPr>
          <w:t>5</w:t>
        </w:r>
        <w:r w:rsidR="002D3039">
          <w:rPr>
            <w:noProof/>
            <w:webHidden/>
          </w:rPr>
          <w:fldChar w:fldCharType="end"/>
        </w:r>
      </w:hyperlink>
    </w:p>
    <w:p w14:paraId="7B1DCE16" w14:textId="7F400685"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15" w:history="1">
        <w:r w:rsidR="002D3039" w:rsidRPr="0034398E">
          <w:rPr>
            <w:rStyle w:val="Hyperlink"/>
            <w:noProof/>
          </w:rPr>
          <w:t>3.</w:t>
        </w:r>
        <w:r w:rsidR="002D3039">
          <w:rPr>
            <w:rFonts w:asciiTheme="minorHAnsi" w:eastAsiaTheme="minorEastAsia" w:hAnsiTheme="minorHAnsi" w:cstheme="minorBidi"/>
            <w:b w:val="0"/>
            <w:bCs w:val="0"/>
            <w:noProof/>
          </w:rPr>
          <w:tab/>
        </w:r>
        <w:r w:rsidR="002D3039" w:rsidRPr="0034398E">
          <w:rPr>
            <w:rStyle w:val="Hyperlink"/>
            <w:noProof/>
          </w:rPr>
          <w:t>Functional Directives</w:t>
        </w:r>
        <w:r w:rsidR="002D3039">
          <w:rPr>
            <w:noProof/>
            <w:webHidden/>
          </w:rPr>
          <w:tab/>
        </w:r>
        <w:r w:rsidR="002D3039">
          <w:rPr>
            <w:noProof/>
            <w:webHidden/>
          </w:rPr>
          <w:fldChar w:fldCharType="begin"/>
        </w:r>
        <w:r w:rsidR="002D3039">
          <w:rPr>
            <w:noProof/>
            <w:webHidden/>
          </w:rPr>
          <w:instrText xml:space="preserve"> PAGEREF _Toc5268115 \h </w:instrText>
        </w:r>
        <w:r w:rsidR="002D3039">
          <w:rPr>
            <w:noProof/>
            <w:webHidden/>
          </w:rPr>
        </w:r>
        <w:r w:rsidR="002D3039">
          <w:rPr>
            <w:noProof/>
            <w:webHidden/>
          </w:rPr>
          <w:fldChar w:fldCharType="separate"/>
        </w:r>
        <w:r w:rsidR="002D3039">
          <w:rPr>
            <w:noProof/>
            <w:webHidden/>
          </w:rPr>
          <w:t>5</w:t>
        </w:r>
        <w:r w:rsidR="002D3039">
          <w:rPr>
            <w:noProof/>
            <w:webHidden/>
          </w:rPr>
          <w:fldChar w:fldCharType="end"/>
        </w:r>
      </w:hyperlink>
    </w:p>
    <w:p w14:paraId="4178190E" w14:textId="5CBB3206"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16" w:history="1">
        <w:r w:rsidR="002D3039" w:rsidRPr="0034398E">
          <w:rPr>
            <w:rStyle w:val="Hyperlink"/>
            <w:noProof/>
          </w:rPr>
          <w:t>4.</w:t>
        </w:r>
        <w:r w:rsidR="002D3039">
          <w:rPr>
            <w:rFonts w:asciiTheme="minorHAnsi" w:eastAsiaTheme="minorEastAsia" w:hAnsiTheme="minorHAnsi" w:cstheme="minorBidi"/>
            <w:b w:val="0"/>
            <w:bCs w:val="0"/>
            <w:noProof/>
          </w:rPr>
          <w:tab/>
        </w:r>
        <w:r w:rsidR="002D3039" w:rsidRPr="0034398E">
          <w:rPr>
            <w:rStyle w:val="Hyperlink"/>
            <w:noProof/>
          </w:rPr>
          <w:t>Technical Directives</w:t>
        </w:r>
        <w:r w:rsidR="002D3039">
          <w:rPr>
            <w:noProof/>
            <w:webHidden/>
          </w:rPr>
          <w:tab/>
        </w:r>
        <w:r w:rsidR="002D3039">
          <w:rPr>
            <w:noProof/>
            <w:webHidden/>
          </w:rPr>
          <w:fldChar w:fldCharType="begin"/>
        </w:r>
        <w:r w:rsidR="002D3039">
          <w:rPr>
            <w:noProof/>
            <w:webHidden/>
          </w:rPr>
          <w:instrText xml:space="preserve"> PAGEREF _Toc5268116 \h </w:instrText>
        </w:r>
        <w:r w:rsidR="002D3039">
          <w:rPr>
            <w:noProof/>
            <w:webHidden/>
          </w:rPr>
        </w:r>
        <w:r w:rsidR="002D3039">
          <w:rPr>
            <w:noProof/>
            <w:webHidden/>
          </w:rPr>
          <w:fldChar w:fldCharType="separate"/>
        </w:r>
        <w:r w:rsidR="002D3039">
          <w:rPr>
            <w:noProof/>
            <w:webHidden/>
          </w:rPr>
          <w:t>6</w:t>
        </w:r>
        <w:r w:rsidR="002D3039">
          <w:rPr>
            <w:noProof/>
            <w:webHidden/>
          </w:rPr>
          <w:fldChar w:fldCharType="end"/>
        </w:r>
      </w:hyperlink>
    </w:p>
    <w:p w14:paraId="3765F9B0" w14:textId="0E256BC0"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17" w:history="1">
        <w:r w:rsidR="002D3039" w:rsidRPr="0034398E">
          <w:rPr>
            <w:rStyle w:val="Hyperlink"/>
            <w:noProof/>
          </w:rPr>
          <w:t>5.</w:t>
        </w:r>
        <w:r w:rsidR="002D3039">
          <w:rPr>
            <w:rFonts w:asciiTheme="minorHAnsi" w:eastAsiaTheme="minorEastAsia" w:hAnsiTheme="minorHAnsi" w:cstheme="minorBidi"/>
            <w:b w:val="0"/>
            <w:bCs w:val="0"/>
            <w:noProof/>
          </w:rPr>
          <w:tab/>
        </w:r>
        <w:r w:rsidR="002D3039" w:rsidRPr="0034398E">
          <w:rPr>
            <w:rStyle w:val="Hyperlink"/>
            <w:noProof/>
          </w:rPr>
          <w:t>Technical Components</w:t>
        </w:r>
        <w:r w:rsidR="002D3039">
          <w:rPr>
            <w:noProof/>
            <w:webHidden/>
          </w:rPr>
          <w:tab/>
        </w:r>
        <w:r w:rsidR="002D3039">
          <w:rPr>
            <w:noProof/>
            <w:webHidden/>
          </w:rPr>
          <w:fldChar w:fldCharType="begin"/>
        </w:r>
        <w:r w:rsidR="002D3039">
          <w:rPr>
            <w:noProof/>
            <w:webHidden/>
          </w:rPr>
          <w:instrText xml:space="preserve"> PAGEREF _Toc5268117 \h </w:instrText>
        </w:r>
        <w:r w:rsidR="002D3039">
          <w:rPr>
            <w:noProof/>
            <w:webHidden/>
          </w:rPr>
        </w:r>
        <w:r w:rsidR="002D3039">
          <w:rPr>
            <w:noProof/>
            <w:webHidden/>
          </w:rPr>
          <w:fldChar w:fldCharType="separate"/>
        </w:r>
        <w:r w:rsidR="002D3039">
          <w:rPr>
            <w:noProof/>
            <w:webHidden/>
          </w:rPr>
          <w:t>6</w:t>
        </w:r>
        <w:r w:rsidR="002D3039">
          <w:rPr>
            <w:noProof/>
            <w:webHidden/>
          </w:rPr>
          <w:fldChar w:fldCharType="end"/>
        </w:r>
      </w:hyperlink>
    </w:p>
    <w:p w14:paraId="5E28B957" w14:textId="5C1C0A04" w:rsidR="002D3039" w:rsidRDefault="001E3AD6">
      <w:pPr>
        <w:pStyle w:val="TOC2"/>
        <w:tabs>
          <w:tab w:val="left" w:pos="1000"/>
          <w:tab w:val="right" w:leader="dot" w:pos="9350"/>
        </w:tabs>
        <w:rPr>
          <w:rFonts w:asciiTheme="minorHAnsi" w:eastAsiaTheme="minorEastAsia" w:hAnsiTheme="minorHAnsi" w:cstheme="minorBidi"/>
          <w:noProof/>
        </w:rPr>
      </w:pPr>
      <w:hyperlink w:anchor="_Toc5268118" w:history="1">
        <w:r w:rsidR="002D3039" w:rsidRPr="0034398E">
          <w:rPr>
            <w:rStyle w:val="Hyperlink"/>
            <w:noProof/>
          </w:rPr>
          <w:t>5.1.1</w:t>
        </w:r>
        <w:r w:rsidR="002D3039">
          <w:rPr>
            <w:rFonts w:asciiTheme="minorHAnsi" w:eastAsiaTheme="minorEastAsia" w:hAnsiTheme="minorHAnsi" w:cstheme="minorBidi"/>
            <w:noProof/>
          </w:rPr>
          <w:tab/>
        </w:r>
        <w:r w:rsidR="002D3039" w:rsidRPr="0034398E">
          <w:rPr>
            <w:rStyle w:val="Hyperlink"/>
            <w:noProof/>
          </w:rPr>
          <w:t>Database Components</w:t>
        </w:r>
        <w:r w:rsidR="002D3039">
          <w:rPr>
            <w:noProof/>
            <w:webHidden/>
          </w:rPr>
          <w:tab/>
        </w:r>
        <w:r w:rsidR="002D3039">
          <w:rPr>
            <w:noProof/>
            <w:webHidden/>
          </w:rPr>
          <w:fldChar w:fldCharType="begin"/>
        </w:r>
        <w:r w:rsidR="002D3039">
          <w:rPr>
            <w:noProof/>
            <w:webHidden/>
          </w:rPr>
          <w:instrText xml:space="preserve"> PAGEREF _Toc5268118 \h </w:instrText>
        </w:r>
        <w:r w:rsidR="002D3039">
          <w:rPr>
            <w:noProof/>
            <w:webHidden/>
          </w:rPr>
        </w:r>
        <w:r w:rsidR="002D3039">
          <w:rPr>
            <w:noProof/>
            <w:webHidden/>
          </w:rPr>
          <w:fldChar w:fldCharType="separate"/>
        </w:r>
        <w:r w:rsidR="002D3039">
          <w:rPr>
            <w:noProof/>
            <w:webHidden/>
          </w:rPr>
          <w:t>6</w:t>
        </w:r>
        <w:r w:rsidR="002D3039">
          <w:rPr>
            <w:noProof/>
            <w:webHidden/>
          </w:rPr>
          <w:fldChar w:fldCharType="end"/>
        </w:r>
      </w:hyperlink>
    </w:p>
    <w:p w14:paraId="5B5B27BB" w14:textId="2BE46E8B" w:rsidR="002D3039" w:rsidRDefault="001E3AD6">
      <w:pPr>
        <w:pStyle w:val="TOC2"/>
        <w:tabs>
          <w:tab w:val="left" w:pos="1000"/>
          <w:tab w:val="right" w:leader="dot" w:pos="9350"/>
        </w:tabs>
        <w:rPr>
          <w:rFonts w:asciiTheme="minorHAnsi" w:eastAsiaTheme="minorEastAsia" w:hAnsiTheme="minorHAnsi" w:cstheme="minorBidi"/>
          <w:noProof/>
        </w:rPr>
      </w:pPr>
      <w:hyperlink w:anchor="_Toc5268119" w:history="1">
        <w:r w:rsidR="002D3039" w:rsidRPr="0034398E">
          <w:rPr>
            <w:rStyle w:val="Hyperlink"/>
            <w:noProof/>
          </w:rPr>
          <w:t>5.1.2</w:t>
        </w:r>
        <w:r w:rsidR="002D3039">
          <w:rPr>
            <w:rFonts w:asciiTheme="minorHAnsi" w:eastAsiaTheme="minorEastAsia" w:hAnsiTheme="minorHAnsi" w:cstheme="minorBidi"/>
            <w:noProof/>
          </w:rPr>
          <w:tab/>
        </w:r>
        <w:r w:rsidR="002D3039" w:rsidRPr="0034398E">
          <w:rPr>
            <w:rStyle w:val="Hyperlink"/>
            <w:noProof/>
          </w:rPr>
          <w:t>UI Components</w:t>
        </w:r>
        <w:r w:rsidR="002D3039">
          <w:rPr>
            <w:noProof/>
            <w:webHidden/>
          </w:rPr>
          <w:tab/>
        </w:r>
        <w:r w:rsidR="002D3039">
          <w:rPr>
            <w:noProof/>
            <w:webHidden/>
          </w:rPr>
          <w:fldChar w:fldCharType="begin"/>
        </w:r>
        <w:r w:rsidR="002D3039">
          <w:rPr>
            <w:noProof/>
            <w:webHidden/>
          </w:rPr>
          <w:instrText xml:space="preserve"> PAGEREF _Toc5268119 \h </w:instrText>
        </w:r>
        <w:r w:rsidR="002D3039">
          <w:rPr>
            <w:noProof/>
            <w:webHidden/>
          </w:rPr>
        </w:r>
        <w:r w:rsidR="002D3039">
          <w:rPr>
            <w:noProof/>
            <w:webHidden/>
          </w:rPr>
          <w:fldChar w:fldCharType="separate"/>
        </w:r>
        <w:r w:rsidR="002D3039">
          <w:rPr>
            <w:noProof/>
            <w:webHidden/>
          </w:rPr>
          <w:t>7</w:t>
        </w:r>
        <w:r w:rsidR="002D3039">
          <w:rPr>
            <w:noProof/>
            <w:webHidden/>
          </w:rPr>
          <w:fldChar w:fldCharType="end"/>
        </w:r>
      </w:hyperlink>
    </w:p>
    <w:p w14:paraId="531004B4" w14:textId="33CCD4DA" w:rsidR="002D3039" w:rsidRDefault="001E3AD6">
      <w:pPr>
        <w:pStyle w:val="TOC2"/>
        <w:tabs>
          <w:tab w:val="left" w:pos="1000"/>
          <w:tab w:val="right" w:leader="dot" w:pos="9350"/>
        </w:tabs>
        <w:rPr>
          <w:rFonts w:asciiTheme="minorHAnsi" w:eastAsiaTheme="minorEastAsia" w:hAnsiTheme="minorHAnsi" w:cstheme="minorBidi"/>
          <w:noProof/>
        </w:rPr>
      </w:pPr>
      <w:hyperlink w:anchor="_Toc5268120" w:history="1">
        <w:r w:rsidR="002D3039" w:rsidRPr="0034398E">
          <w:rPr>
            <w:rStyle w:val="Hyperlink"/>
            <w:noProof/>
          </w:rPr>
          <w:t>5.1.3</w:t>
        </w:r>
        <w:r w:rsidR="002D3039">
          <w:rPr>
            <w:rFonts w:asciiTheme="minorHAnsi" w:eastAsiaTheme="minorEastAsia" w:hAnsiTheme="minorHAnsi" w:cstheme="minorBidi"/>
            <w:noProof/>
          </w:rPr>
          <w:tab/>
        </w:r>
        <w:r w:rsidR="002D3039" w:rsidRPr="0034398E">
          <w:rPr>
            <w:rStyle w:val="Hyperlink"/>
            <w:noProof/>
          </w:rPr>
          <w:t>Backend Components</w:t>
        </w:r>
        <w:r w:rsidR="002D3039">
          <w:rPr>
            <w:noProof/>
            <w:webHidden/>
          </w:rPr>
          <w:tab/>
        </w:r>
        <w:r w:rsidR="002D3039">
          <w:rPr>
            <w:noProof/>
            <w:webHidden/>
          </w:rPr>
          <w:fldChar w:fldCharType="begin"/>
        </w:r>
        <w:r w:rsidR="002D3039">
          <w:rPr>
            <w:noProof/>
            <w:webHidden/>
          </w:rPr>
          <w:instrText xml:space="preserve"> PAGEREF _Toc5268120 \h </w:instrText>
        </w:r>
        <w:r w:rsidR="002D3039">
          <w:rPr>
            <w:noProof/>
            <w:webHidden/>
          </w:rPr>
        </w:r>
        <w:r w:rsidR="002D3039">
          <w:rPr>
            <w:noProof/>
            <w:webHidden/>
          </w:rPr>
          <w:fldChar w:fldCharType="separate"/>
        </w:r>
        <w:r w:rsidR="002D3039">
          <w:rPr>
            <w:noProof/>
            <w:webHidden/>
          </w:rPr>
          <w:t>7</w:t>
        </w:r>
        <w:r w:rsidR="002D3039">
          <w:rPr>
            <w:noProof/>
            <w:webHidden/>
          </w:rPr>
          <w:fldChar w:fldCharType="end"/>
        </w:r>
      </w:hyperlink>
    </w:p>
    <w:p w14:paraId="28914A14" w14:textId="76416499" w:rsidR="002D3039" w:rsidRDefault="001E3AD6">
      <w:pPr>
        <w:pStyle w:val="TOC2"/>
        <w:tabs>
          <w:tab w:val="left" w:pos="1000"/>
          <w:tab w:val="right" w:leader="dot" w:pos="9350"/>
        </w:tabs>
        <w:rPr>
          <w:rFonts w:asciiTheme="minorHAnsi" w:eastAsiaTheme="minorEastAsia" w:hAnsiTheme="minorHAnsi" w:cstheme="minorBidi"/>
          <w:noProof/>
        </w:rPr>
      </w:pPr>
      <w:hyperlink w:anchor="_Toc5268121" w:history="1">
        <w:r w:rsidR="002D3039" w:rsidRPr="0034398E">
          <w:rPr>
            <w:rStyle w:val="Hyperlink"/>
            <w:noProof/>
          </w:rPr>
          <w:t>5.1.4</w:t>
        </w:r>
        <w:r w:rsidR="002D3039">
          <w:rPr>
            <w:rFonts w:asciiTheme="minorHAnsi" w:eastAsiaTheme="minorEastAsia" w:hAnsiTheme="minorHAnsi" w:cstheme="minorBidi"/>
            <w:noProof/>
          </w:rPr>
          <w:tab/>
        </w:r>
        <w:r w:rsidR="002D3039" w:rsidRPr="0034398E">
          <w:rPr>
            <w:rStyle w:val="Hyperlink"/>
            <w:noProof/>
          </w:rPr>
          <w:t>GET API JSON Format</w:t>
        </w:r>
        <w:r w:rsidR="002D3039">
          <w:rPr>
            <w:noProof/>
            <w:webHidden/>
          </w:rPr>
          <w:tab/>
        </w:r>
        <w:r w:rsidR="002D3039">
          <w:rPr>
            <w:noProof/>
            <w:webHidden/>
          </w:rPr>
          <w:fldChar w:fldCharType="begin"/>
        </w:r>
        <w:r w:rsidR="002D3039">
          <w:rPr>
            <w:noProof/>
            <w:webHidden/>
          </w:rPr>
          <w:instrText xml:space="preserve"> PAGEREF _Toc5268121 \h </w:instrText>
        </w:r>
        <w:r w:rsidR="002D3039">
          <w:rPr>
            <w:noProof/>
            <w:webHidden/>
          </w:rPr>
        </w:r>
        <w:r w:rsidR="002D3039">
          <w:rPr>
            <w:noProof/>
            <w:webHidden/>
          </w:rPr>
          <w:fldChar w:fldCharType="separate"/>
        </w:r>
        <w:r w:rsidR="002D3039">
          <w:rPr>
            <w:noProof/>
            <w:webHidden/>
          </w:rPr>
          <w:t>7</w:t>
        </w:r>
        <w:r w:rsidR="002D3039">
          <w:rPr>
            <w:noProof/>
            <w:webHidden/>
          </w:rPr>
          <w:fldChar w:fldCharType="end"/>
        </w:r>
      </w:hyperlink>
    </w:p>
    <w:p w14:paraId="68D3AF30" w14:textId="75853B78"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22" w:history="1">
        <w:r w:rsidR="002D3039" w:rsidRPr="0034398E">
          <w:rPr>
            <w:rStyle w:val="Hyperlink"/>
            <w:noProof/>
          </w:rPr>
          <w:t>6.</w:t>
        </w:r>
        <w:r w:rsidR="002D3039">
          <w:rPr>
            <w:rFonts w:asciiTheme="minorHAnsi" w:eastAsiaTheme="minorEastAsia" w:hAnsiTheme="minorHAnsi" w:cstheme="minorBidi"/>
            <w:b w:val="0"/>
            <w:bCs w:val="0"/>
            <w:noProof/>
          </w:rPr>
          <w:tab/>
        </w:r>
        <w:r w:rsidR="002D3039" w:rsidRPr="0034398E">
          <w:rPr>
            <w:rStyle w:val="Hyperlink"/>
            <w:noProof/>
          </w:rPr>
          <w:t>Screen Details</w:t>
        </w:r>
        <w:r w:rsidR="002D3039">
          <w:rPr>
            <w:noProof/>
            <w:webHidden/>
          </w:rPr>
          <w:tab/>
        </w:r>
        <w:r w:rsidR="002D3039">
          <w:rPr>
            <w:noProof/>
            <w:webHidden/>
          </w:rPr>
          <w:fldChar w:fldCharType="begin"/>
        </w:r>
        <w:r w:rsidR="002D3039">
          <w:rPr>
            <w:noProof/>
            <w:webHidden/>
          </w:rPr>
          <w:instrText xml:space="preserve"> PAGEREF _Toc5268122 \h </w:instrText>
        </w:r>
        <w:r w:rsidR="002D3039">
          <w:rPr>
            <w:noProof/>
            <w:webHidden/>
          </w:rPr>
        </w:r>
        <w:r w:rsidR="002D3039">
          <w:rPr>
            <w:noProof/>
            <w:webHidden/>
          </w:rPr>
          <w:fldChar w:fldCharType="separate"/>
        </w:r>
        <w:r w:rsidR="002D3039">
          <w:rPr>
            <w:noProof/>
            <w:webHidden/>
          </w:rPr>
          <w:t>9</w:t>
        </w:r>
        <w:r w:rsidR="002D3039">
          <w:rPr>
            <w:noProof/>
            <w:webHidden/>
          </w:rPr>
          <w:fldChar w:fldCharType="end"/>
        </w:r>
      </w:hyperlink>
    </w:p>
    <w:p w14:paraId="1BF4C10C" w14:textId="75314BA7"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23" w:history="1">
        <w:r w:rsidR="002D3039" w:rsidRPr="0034398E">
          <w:rPr>
            <w:rStyle w:val="Hyperlink"/>
            <w:noProof/>
          </w:rPr>
          <w:t>7.</w:t>
        </w:r>
        <w:r w:rsidR="002D3039">
          <w:rPr>
            <w:rFonts w:asciiTheme="minorHAnsi" w:eastAsiaTheme="minorEastAsia" w:hAnsiTheme="minorHAnsi" w:cstheme="minorBidi"/>
            <w:b w:val="0"/>
            <w:bCs w:val="0"/>
            <w:noProof/>
          </w:rPr>
          <w:tab/>
        </w:r>
        <w:r w:rsidR="002D3039" w:rsidRPr="0034398E">
          <w:rPr>
            <w:rStyle w:val="Hyperlink"/>
            <w:noProof/>
          </w:rPr>
          <w:t>Build and Run Application</w:t>
        </w:r>
        <w:r w:rsidR="002D3039">
          <w:rPr>
            <w:noProof/>
            <w:webHidden/>
          </w:rPr>
          <w:tab/>
        </w:r>
        <w:r w:rsidR="002D3039">
          <w:rPr>
            <w:noProof/>
            <w:webHidden/>
          </w:rPr>
          <w:fldChar w:fldCharType="begin"/>
        </w:r>
        <w:r w:rsidR="002D3039">
          <w:rPr>
            <w:noProof/>
            <w:webHidden/>
          </w:rPr>
          <w:instrText xml:space="preserve"> PAGEREF _Toc5268123 \h </w:instrText>
        </w:r>
        <w:r w:rsidR="002D3039">
          <w:rPr>
            <w:noProof/>
            <w:webHidden/>
          </w:rPr>
        </w:r>
        <w:r w:rsidR="002D3039">
          <w:rPr>
            <w:noProof/>
            <w:webHidden/>
          </w:rPr>
          <w:fldChar w:fldCharType="separate"/>
        </w:r>
        <w:r w:rsidR="002D3039">
          <w:rPr>
            <w:noProof/>
            <w:webHidden/>
          </w:rPr>
          <w:t>10</w:t>
        </w:r>
        <w:r w:rsidR="002D3039">
          <w:rPr>
            <w:noProof/>
            <w:webHidden/>
          </w:rPr>
          <w:fldChar w:fldCharType="end"/>
        </w:r>
      </w:hyperlink>
    </w:p>
    <w:p w14:paraId="179E9F76" w14:textId="19272B19" w:rsidR="002D3039" w:rsidRDefault="001E3AD6">
      <w:pPr>
        <w:pStyle w:val="TOC1"/>
        <w:tabs>
          <w:tab w:val="left" w:pos="576"/>
          <w:tab w:val="right" w:leader="dot" w:pos="9350"/>
        </w:tabs>
        <w:rPr>
          <w:rFonts w:asciiTheme="minorHAnsi" w:eastAsiaTheme="minorEastAsia" w:hAnsiTheme="minorHAnsi" w:cstheme="minorBidi"/>
          <w:b w:val="0"/>
          <w:bCs w:val="0"/>
          <w:noProof/>
        </w:rPr>
      </w:pPr>
      <w:hyperlink w:anchor="_Toc5268124" w:history="1">
        <w:r w:rsidR="002D3039" w:rsidRPr="0034398E">
          <w:rPr>
            <w:rStyle w:val="Hyperlink"/>
            <w:noProof/>
          </w:rPr>
          <w:t>8.</w:t>
        </w:r>
        <w:r w:rsidR="002D3039">
          <w:rPr>
            <w:rFonts w:asciiTheme="minorHAnsi" w:eastAsiaTheme="minorEastAsia" w:hAnsiTheme="minorHAnsi" w:cstheme="minorBidi"/>
            <w:b w:val="0"/>
            <w:bCs w:val="0"/>
            <w:noProof/>
          </w:rPr>
          <w:tab/>
        </w:r>
        <w:r w:rsidR="002D3039" w:rsidRPr="0034398E">
          <w:rPr>
            <w:rStyle w:val="Hyperlink"/>
            <w:noProof/>
          </w:rPr>
          <w:t>Assumptions</w:t>
        </w:r>
        <w:r w:rsidR="002D3039">
          <w:rPr>
            <w:noProof/>
            <w:webHidden/>
          </w:rPr>
          <w:tab/>
        </w:r>
        <w:r w:rsidR="002D3039">
          <w:rPr>
            <w:noProof/>
            <w:webHidden/>
          </w:rPr>
          <w:fldChar w:fldCharType="begin"/>
        </w:r>
        <w:r w:rsidR="002D3039">
          <w:rPr>
            <w:noProof/>
            <w:webHidden/>
          </w:rPr>
          <w:instrText xml:space="preserve"> PAGEREF _Toc5268124 \h </w:instrText>
        </w:r>
        <w:r w:rsidR="002D3039">
          <w:rPr>
            <w:noProof/>
            <w:webHidden/>
          </w:rPr>
        </w:r>
        <w:r w:rsidR="002D3039">
          <w:rPr>
            <w:noProof/>
            <w:webHidden/>
          </w:rPr>
          <w:fldChar w:fldCharType="separate"/>
        </w:r>
        <w:r w:rsidR="002D3039">
          <w:rPr>
            <w:noProof/>
            <w:webHidden/>
          </w:rPr>
          <w:t>10</w:t>
        </w:r>
        <w:r w:rsidR="002D3039">
          <w:rPr>
            <w:noProof/>
            <w:webHidden/>
          </w:rPr>
          <w:fldChar w:fldCharType="end"/>
        </w:r>
      </w:hyperlink>
    </w:p>
    <w:p w14:paraId="0B412916" w14:textId="59EE7C77"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3" w:name="_Toc53545088"/>
      <w:bookmarkStart w:id="4" w:name="_Toc53545363"/>
      <w:bookmarkStart w:id="5" w:name="_Toc305166321"/>
      <w:r>
        <w:br w:type="page"/>
      </w:r>
    </w:p>
    <w:p w14:paraId="5622D931" w14:textId="77777777" w:rsidR="00A069EB" w:rsidRPr="00F778DD" w:rsidRDefault="00A069EB" w:rsidP="00F778DD">
      <w:pPr>
        <w:pStyle w:val="Heading1"/>
        <w:rPr>
          <w:sz w:val="18"/>
        </w:rPr>
      </w:pPr>
      <w:bookmarkStart w:id="6" w:name="_Toc5268113"/>
      <w:r w:rsidRPr="00F778DD">
        <w:lastRenderedPageBreak/>
        <w:t>Introduction</w:t>
      </w:r>
      <w:bookmarkEnd w:id="3"/>
      <w:bookmarkEnd w:id="4"/>
      <w:bookmarkEnd w:id="5"/>
      <w:bookmarkEnd w:id="6"/>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7" w:name="_Toc5268114"/>
      <w:r w:rsidRPr="002805E5">
        <w:t>Architecture</w:t>
      </w:r>
      <w:bookmarkEnd w:id="7"/>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B0DBF49" w:rsidR="00DA132F" w:rsidRDefault="00257E8F" w:rsidP="007E4735">
      <w:pPr>
        <w:jc w:val="both"/>
        <w:rPr>
          <w:sz w:val="18"/>
        </w:rPr>
      </w:pPr>
      <w:r>
        <w:rPr>
          <w:sz w:val="18"/>
        </w:rPr>
        <w:t xml:space="preserve">Planet </w:t>
      </w:r>
      <w:r w:rsidR="00BD00EF">
        <w:rPr>
          <w:sz w:val="18"/>
        </w:rPr>
        <w:t>Database</w:t>
      </w:r>
      <w:r>
        <w:rPr>
          <w:sz w:val="18"/>
        </w:rPr>
        <w:t xml:space="preserve"> application has </w:t>
      </w:r>
      <w:r w:rsidR="003746FF">
        <w:rPr>
          <w:sz w:val="18"/>
        </w:rPr>
        <w:t xml:space="preserve">a </w:t>
      </w:r>
      <w:r w:rsidR="00BD00EF">
        <w:rPr>
          <w:sz w:val="18"/>
        </w:rPr>
        <w:t>Front-end</w:t>
      </w:r>
      <w:r>
        <w:rPr>
          <w:sz w:val="18"/>
        </w:rPr>
        <w:t xml:space="preserve"> </w:t>
      </w:r>
      <w:r w:rsidR="003746FF">
        <w:rPr>
          <w:sz w:val="18"/>
        </w:rPr>
        <w:t xml:space="preserve">component </w:t>
      </w:r>
      <w:r>
        <w:rPr>
          <w:sz w:val="18"/>
        </w:rPr>
        <w:t xml:space="preserve">built with AngularJs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r w:rsidR="00BD00EF">
        <w:rPr>
          <w:sz w:val="18"/>
        </w:rPr>
        <w:t>in memory</w:t>
      </w:r>
      <w:r w:rsidR="002F2C0E">
        <w:rPr>
          <w:sz w:val="18"/>
        </w:rPr>
        <w:t xml:space="preserve"> </w:t>
      </w:r>
      <w:r w:rsidR="00BD00EF">
        <w:rPr>
          <w:sz w:val="18"/>
        </w:rPr>
        <w:t>database</w:t>
      </w:r>
      <w:r w:rsidR="002F2C0E">
        <w:rPr>
          <w:sz w:val="18"/>
        </w:rPr>
        <w:t xml:space="preserve"> will be used</w:t>
      </w:r>
      <w:r w:rsidR="00D034F3">
        <w:rPr>
          <w:sz w:val="18"/>
        </w:rPr>
        <w:t xml:space="preserve"> </w:t>
      </w:r>
      <w:r w:rsidR="002F2C0E">
        <w:rPr>
          <w:sz w:val="18"/>
        </w:rPr>
        <w:t>to store planet data.</w:t>
      </w:r>
      <w:r w:rsidR="009A7394">
        <w:rPr>
          <w:sz w:val="18"/>
        </w:rPr>
        <w:t xml:space="preserve"> </w:t>
      </w:r>
      <w:r w:rsidR="008604B1">
        <w:rPr>
          <w:sz w:val="18"/>
        </w:rPr>
        <w:t>GetAllPlanets API will</w:t>
      </w:r>
      <w:r w:rsidR="00DB417F">
        <w:rPr>
          <w:sz w:val="18"/>
        </w:rPr>
        <w:t xml:space="preserve"> be used to </w:t>
      </w:r>
      <w:r w:rsidR="00BD00EF">
        <w:rPr>
          <w:sz w:val="18"/>
        </w:rPr>
        <w:t>retrieve</w:t>
      </w:r>
      <w:r w:rsidR="003746FF">
        <w:rPr>
          <w:sz w:val="18"/>
        </w:rPr>
        <w:t xml:space="preserve"> the planet details from </w:t>
      </w:r>
      <w:r w:rsidR="00BD00EF">
        <w:rPr>
          <w:sz w:val="18"/>
        </w:rPr>
        <w:t>database</w:t>
      </w:r>
      <w:r w:rsidR="003746FF">
        <w:rPr>
          <w:sz w:val="18"/>
        </w:rPr>
        <w:t xml:space="preserve"> and expose as JSON Response.  Basic authentication will be provided for the GET API. </w:t>
      </w:r>
      <w:r w:rsidR="00BD00EF">
        <w:rPr>
          <w:sz w:val="18"/>
        </w:rPr>
        <w:t>One-time</w:t>
      </w:r>
      <w:r w:rsidR="0027796E">
        <w:rPr>
          <w:sz w:val="18"/>
        </w:rPr>
        <w:t xml:space="preserve"> query will be fired by the application </w:t>
      </w:r>
      <w:r w:rsidR="00AB2E1E">
        <w:rPr>
          <w:sz w:val="18"/>
        </w:rPr>
        <w:t xml:space="preserve">during startup </w:t>
      </w:r>
      <w:r w:rsidR="0027796E">
        <w:rPr>
          <w:sz w:val="18"/>
        </w:rPr>
        <w:t xml:space="preserve">to insert Planet data </w:t>
      </w:r>
      <w:r w:rsidR="00BD00EF">
        <w:rPr>
          <w:sz w:val="18"/>
        </w:rPr>
        <w:t>to DB.</w:t>
      </w:r>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r w:rsidR="00BD00EF">
        <w:rPr>
          <w:sz w:val="18"/>
        </w:rPr>
        <w:t>components can</w:t>
      </w:r>
      <w:r w:rsidR="0027796E">
        <w:rPr>
          <w:sz w:val="18"/>
        </w:rPr>
        <w:t xml:space="preserve"> be easily decoupled to run on </w:t>
      </w:r>
      <w:r w:rsidR="00BD00EF">
        <w:rPr>
          <w:sz w:val="18"/>
        </w:rPr>
        <w:t>separate</w:t>
      </w:r>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r>
              <w:rPr>
                <w:sz w:val="16"/>
                <w:szCs w:val="16"/>
              </w:rPr>
              <w:t>Angularjs</w:t>
            </w:r>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4BD3FDAA" w:rsidR="00852D86" w:rsidRDefault="00BD00EF" w:rsidP="00F4562A">
            <w:pPr>
              <w:jc w:val="both"/>
              <w:rPr>
                <w:sz w:val="16"/>
                <w:szCs w:val="16"/>
              </w:rPr>
            </w:pPr>
            <w:r>
              <w:rPr>
                <w:sz w:val="16"/>
                <w:szCs w:val="16"/>
              </w:rPr>
              <w:t>Spring boot</w:t>
            </w:r>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8" w:name="_Toc5268115"/>
      <w:r>
        <w:t>Functional Directives</w:t>
      </w:r>
      <w:bookmarkEnd w:id="8"/>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32107E2E" w:rsidR="00DB414E" w:rsidRDefault="00800CEA" w:rsidP="00DB414E">
            <w:pPr>
              <w:tabs>
                <w:tab w:val="left" w:pos="6732"/>
              </w:tabs>
              <w:ind w:right="72"/>
              <w:jc w:val="both"/>
              <w:rPr>
                <w:sz w:val="18"/>
              </w:rPr>
            </w:pPr>
            <w:r>
              <w:rPr>
                <w:sz w:val="18"/>
              </w:rPr>
              <w:t xml:space="preserve">Users will be displayed with a landing page on entering the </w:t>
            </w:r>
            <w:r w:rsidR="00BD00EF">
              <w:rPr>
                <w:sz w:val="18"/>
              </w:rPr>
              <w:t>URL</w:t>
            </w:r>
            <w:r>
              <w:rPr>
                <w:sz w:val="18"/>
              </w:rPr>
              <w:t xml:space="preserve"> (</w:t>
            </w:r>
            <w:r w:rsidR="00BD00EF">
              <w:rPr>
                <w:sz w:val="18"/>
              </w:rPr>
              <w:t>http://localhost:8085)</w:t>
            </w:r>
            <w:r w:rsidR="00934CA6">
              <w:rPr>
                <w:sz w:val="18"/>
              </w:rPr>
              <w:t xml:space="preserve">. Landing page will have </w:t>
            </w:r>
            <w:r w:rsidR="00BD00EF">
              <w:rPr>
                <w:sz w:val="18"/>
              </w:rPr>
              <w:t>Header,</w:t>
            </w:r>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r w:rsidR="00BD00EF">
              <w:rPr>
                <w:sz w:val="18"/>
              </w:rPr>
              <w:t>sections,</w:t>
            </w:r>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2E780E7A"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r w:rsidR="00BD00EF">
              <w:rPr>
                <w:sz w:val="18"/>
              </w:rPr>
              <w:t>name, a</w:t>
            </w:r>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r w:rsidR="00BD00EF">
              <w:rPr>
                <w:sz w:val="18"/>
              </w:rPr>
              <w:t>functionality</w:t>
            </w:r>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9" w:name="_Toc5268116"/>
      <w:r>
        <w:t>Technical Directives</w:t>
      </w:r>
      <w:bookmarkEnd w:id="9"/>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3A295242"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r w:rsidR="00BD00EF">
              <w:rPr>
                <w:sz w:val="18"/>
              </w:rPr>
              <w:t>in AngularJS</w:t>
            </w:r>
            <w:r>
              <w:rPr>
                <w:sz w:val="18"/>
              </w:rPr>
              <w:t xml:space="preserve"> 1.7, </w:t>
            </w:r>
            <w:r w:rsidR="00003317">
              <w:rPr>
                <w:sz w:val="18"/>
              </w:rPr>
              <w:t>UI design will be done in plain</w:t>
            </w:r>
            <w:r>
              <w:rPr>
                <w:sz w:val="18"/>
              </w:rPr>
              <w:t xml:space="preserve"> html and </w:t>
            </w:r>
            <w:r w:rsidR="00BD00EF">
              <w:rPr>
                <w:sz w:val="18"/>
              </w:rPr>
              <w:t>CSS</w:t>
            </w:r>
            <w:r>
              <w:rPr>
                <w:sz w:val="18"/>
              </w:rPr>
              <w:t xml:space="preserve">. </w:t>
            </w:r>
            <w:r w:rsidR="00245322">
              <w:rPr>
                <w:sz w:val="18"/>
              </w:rPr>
              <w:t xml:space="preserve">UI operations will be performed through controller and </w:t>
            </w:r>
            <w:r w:rsidR="00BD00EF">
              <w:rPr>
                <w:sz w:val="18"/>
              </w:rPr>
              <w:t>service.</w:t>
            </w:r>
            <w:r w:rsidR="00245322">
              <w:rPr>
                <w:sz w:val="18"/>
              </w:rPr>
              <w:t xml:space="preserve"> </w:t>
            </w:r>
            <w:r>
              <w:rPr>
                <w:sz w:val="18"/>
              </w:rPr>
              <w:t xml:space="preserve"> </w:t>
            </w:r>
            <w:r w:rsidR="00245322">
              <w:rPr>
                <w:sz w:val="18"/>
              </w:rPr>
              <w:t xml:space="preserve"> Inreceptor wil</w:t>
            </w:r>
            <w:r w:rsidR="00207B8B">
              <w:rPr>
                <w:sz w:val="18"/>
              </w:rPr>
              <w:t>l</w:t>
            </w:r>
            <w:r w:rsidR="00245322">
              <w:rPr>
                <w:sz w:val="18"/>
              </w:rPr>
              <w:t xml:space="preserve"> be created to </w:t>
            </w:r>
            <w:r w:rsidR="00BD00EF">
              <w:rPr>
                <w:sz w:val="18"/>
              </w:rPr>
              <w:t>bypass</w:t>
            </w:r>
            <w:r w:rsidR="00245322">
              <w:rPr>
                <w:sz w:val="18"/>
              </w:rPr>
              <w:t xml:space="preserve"> all http </w:t>
            </w:r>
            <w:r w:rsidR="00BD00EF">
              <w:rPr>
                <w:sz w:val="18"/>
              </w:rPr>
              <w:t>request</w:t>
            </w:r>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36DB1BB5" w:rsidR="001E31D2" w:rsidRDefault="00BD00EF" w:rsidP="00A069EB">
            <w:pPr>
              <w:tabs>
                <w:tab w:val="left" w:pos="6732"/>
              </w:tabs>
              <w:ind w:right="72"/>
              <w:jc w:val="both"/>
              <w:rPr>
                <w:sz w:val="18"/>
              </w:rPr>
            </w:pPr>
            <w:r>
              <w:rPr>
                <w:sz w:val="18"/>
              </w:rPr>
              <w:t>Web security</w:t>
            </w:r>
            <w:r w:rsidR="00AA6959">
              <w:rPr>
                <w:sz w:val="18"/>
              </w:rPr>
              <w:t xml:space="preserve"> will be provided using Basic authentication. JPA entities and Repositories will be created to </w:t>
            </w:r>
            <w:r>
              <w:rPr>
                <w:sz w:val="18"/>
              </w:rPr>
              <w:t>retrieve</w:t>
            </w:r>
            <w:r w:rsidR="00AA6959">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r>
              <w:rPr>
                <w:sz w:val="18"/>
              </w:rPr>
              <w:t xml:space="preserve">data.sql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6BFA164" w:rsidR="009448DD" w:rsidRDefault="009448DD" w:rsidP="00A069EB">
            <w:pPr>
              <w:tabs>
                <w:tab w:val="left" w:pos="6732"/>
              </w:tabs>
              <w:ind w:right="72"/>
              <w:jc w:val="both"/>
              <w:rPr>
                <w:sz w:val="18"/>
              </w:rPr>
            </w:pPr>
            <w:r>
              <w:rPr>
                <w:sz w:val="18"/>
              </w:rPr>
              <w:t xml:space="preserve">Jenkins file will be provided to </w:t>
            </w:r>
            <w:r w:rsidR="00BD00EF">
              <w:rPr>
                <w:sz w:val="18"/>
              </w:rPr>
              <w:t>build a</w:t>
            </w:r>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0" w:name="_Toc5268117"/>
      <w:r>
        <w:t>Technical Components</w:t>
      </w:r>
      <w:bookmarkEnd w:id="10"/>
    </w:p>
    <w:p w14:paraId="148E5DBE" w14:textId="34AEF7E6" w:rsidR="00714489" w:rsidRDefault="00714489" w:rsidP="00714489"/>
    <w:p w14:paraId="3768FD09" w14:textId="3F3CEA93" w:rsidR="00714489" w:rsidRDefault="00714489" w:rsidP="00714489">
      <w:r>
        <w:t xml:space="preserve">Code </w:t>
      </w:r>
      <w:r w:rsidR="00107B2C">
        <w:t xml:space="preserve">Base will be </w:t>
      </w:r>
      <w:r w:rsidR="00BD00EF">
        <w:t>available in</w:t>
      </w:r>
      <w:r w:rsidR="00107B2C">
        <w:t xml:space="preserve"> GITHUB over the below </w:t>
      </w:r>
      <w:r w:rsidR="00BD00EF">
        <w:t>URL</w:t>
      </w:r>
      <w:r w:rsidR="00107B2C">
        <w:t>.</w:t>
      </w:r>
    </w:p>
    <w:p w14:paraId="5CFD861B" w14:textId="050EB272" w:rsidR="00107B2C" w:rsidRDefault="00107B2C" w:rsidP="00714489"/>
    <w:p w14:paraId="1FE083D3" w14:textId="692BACD9" w:rsidR="00107B2C" w:rsidRPr="00714489" w:rsidRDefault="001E3AD6"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02FE54CD" w:rsidR="00A069EB" w:rsidRDefault="00A042A3" w:rsidP="00F778DD">
      <w:pPr>
        <w:pStyle w:val="Heading2"/>
        <w:numPr>
          <w:ilvl w:val="2"/>
          <w:numId w:val="1"/>
        </w:numPr>
      </w:pPr>
      <w:bookmarkStart w:id="11" w:name="_Toc5268118"/>
      <w:r>
        <w:t>Datab</w:t>
      </w:r>
      <w:r w:rsidR="0097139A">
        <w:t>a</w:t>
      </w:r>
      <w:r>
        <w:t xml:space="preserve">se </w:t>
      </w:r>
      <w:r w:rsidR="00A069EB">
        <w:t>Components</w:t>
      </w:r>
      <w:bookmarkEnd w:id="11"/>
    </w:p>
    <w:p w14:paraId="451E34AD" w14:textId="77777777" w:rsidR="00A069EB" w:rsidRPr="004B034A" w:rsidRDefault="00A069EB" w:rsidP="00A069EB">
      <w:pPr>
        <w:rPr>
          <w:sz w:val="16"/>
          <w:szCs w:val="16"/>
        </w:rPr>
      </w:pPr>
    </w:p>
    <w:p w14:paraId="32D7A644" w14:textId="520FBE16"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r w:rsidR="00BD00EF" w:rsidRPr="004B034A">
        <w:rPr>
          <w:sz w:val="16"/>
          <w:szCs w:val="16"/>
        </w:rPr>
        <w:t>Table</w:t>
      </w:r>
      <w:r w:rsidR="00BD00EF">
        <w:rPr>
          <w:sz w:val="16"/>
          <w:szCs w:val="16"/>
        </w:rPr>
        <w:t>,</w:t>
      </w:r>
      <w:r w:rsidR="00FD3DC9">
        <w:rPr>
          <w:sz w:val="16"/>
          <w:szCs w:val="16"/>
        </w:rPr>
        <w:t xml:space="preserve"> Class name –</w:t>
      </w:r>
      <w:r w:rsidR="00FD3DC9" w:rsidRPr="00FD3DC9">
        <w:rPr>
          <w:sz w:val="16"/>
          <w:szCs w:val="16"/>
        </w:rPr>
        <w:t xml:space="preserve"> Planet.java</w:t>
      </w:r>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r>
              <w:rPr>
                <w:sz w:val="16"/>
                <w:szCs w:val="16"/>
              </w:rPr>
              <w:t>planetid</w:t>
            </w:r>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r w:rsidRPr="004B034A">
              <w:rPr>
                <w:sz w:val="16"/>
                <w:szCs w:val="16"/>
              </w:rPr>
              <w:t>NUMBER</w:t>
            </w:r>
            <w:r w:rsidR="00D93CC6">
              <w:rPr>
                <w:sz w:val="16"/>
                <w:szCs w:val="16"/>
              </w:rPr>
              <w:t xml:space="preserve"> </w:t>
            </w:r>
            <w:r w:rsidR="00156916">
              <w:rPr>
                <w:sz w:val="16"/>
                <w:szCs w:val="16"/>
              </w:rPr>
              <w:t>,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r w:rsidRPr="007B6DEC">
              <w:rPr>
                <w:sz w:val="16"/>
                <w:szCs w:val="16"/>
              </w:rPr>
              <w:t>planetName</w:t>
            </w:r>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r w:rsidR="00A069EB" w:rsidRPr="004B034A">
        <w:rPr>
          <w:b/>
          <w:sz w:val="16"/>
          <w:szCs w:val="16"/>
        </w:rPr>
        <w:t>Entries:-</w:t>
      </w:r>
      <w:r>
        <w:rPr>
          <w:b/>
          <w:sz w:val="16"/>
          <w:szCs w:val="16"/>
        </w:rPr>
        <w:t>Query</w:t>
      </w:r>
      <w:r w:rsidR="00A069EB" w:rsidRPr="004B034A">
        <w:rPr>
          <w:sz w:val="16"/>
          <w:szCs w:val="16"/>
        </w:rPr>
        <w:t xml:space="preserve"> </w:t>
      </w:r>
      <w:r w:rsidR="001716B3">
        <w:rPr>
          <w:sz w:val="16"/>
          <w:szCs w:val="16"/>
        </w:rPr>
        <w:t xml:space="preserve"> data.sql</w:t>
      </w:r>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2" w:name="_Toc5268119"/>
      <w:r>
        <w:t>UI</w:t>
      </w:r>
      <w:r w:rsidR="00ED7A56">
        <w:t xml:space="preserve"> Components</w:t>
      </w:r>
      <w:bookmarkEnd w:id="12"/>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11D19E71" w:rsidR="00A069EB" w:rsidRPr="000A51AA" w:rsidRDefault="00D6576D" w:rsidP="00A069EB">
            <w:pPr>
              <w:jc w:val="both"/>
              <w:rPr>
                <w:sz w:val="16"/>
                <w:szCs w:val="16"/>
              </w:rPr>
            </w:pPr>
            <w:r>
              <w:rPr>
                <w:sz w:val="16"/>
                <w:szCs w:val="16"/>
              </w:rPr>
              <w:t xml:space="preserve">To have </w:t>
            </w:r>
            <w:r w:rsidR="00BD00EF">
              <w:rPr>
                <w:sz w:val="16"/>
                <w:szCs w:val="16"/>
              </w:rPr>
              <w:t>Angular</w:t>
            </w:r>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3" w:name="_Toc5268120"/>
      <w:r>
        <w:t>Backend Components</w:t>
      </w:r>
      <w:bookmarkEnd w:id="13"/>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r w:rsidRPr="00AD1F45">
              <w:rPr>
                <w:sz w:val="16"/>
                <w:szCs w:val="16"/>
              </w:rPr>
              <w:t>com.lexisnexis.PlanetDatabase.controller.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r w:rsidRPr="001648E2">
              <w:rPr>
                <w:sz w:val="16"/>
                <w:szCs w:val="16"/>
              </w:rPr>
              <w:t>com.lexisnexis.PlanetDatabase.model.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r w:rsidRPr="001648E2">
              <w:rPr>
                <w:sz w:val="16"/>
                <w:szCs w:val="16"/>
              </w:rPr>
              <w:t>com.lexisnexis.PlanetDatabase.Repository.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r w:rsidRPr="00323BE6">
              <w:rPr>
                <w:sz w:val="16"/>
                <w:szCs w:val="16"/>
              </w:rPr>
              <w:t>application.properties</w:t>
            </w:r>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Actuator ,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7A79E83D" w:rsidR="00D27B15" w:rsidRPr="000A51AA" w:rsidRDefault="008D6BEC" w:rsidP="005D795C">
            <w:pPr>
              <w:jc w:val="both"/>
              <w:rPr>
                <w:sz w:val="16"/>
                <w:szCs w:val="16"/>
              </w:rPr>
            </w:pPr>
            <w:r>
              <w:rPr>
                <w:sz w:val="16"/>
                <w:szCs w:val="16"/>
              </w:rPr>
              <w:t>Dependency for spring boot , derby, tomcat</w:t>
            </w:r>
            <w:r w:rsidR="00692846">
              <w:rPr>
                <w:sz w:val="16"/>
                <w:szCs w:val="16"/>
              </w:rPr>
              <w:t xml:space="preserve">. </w:t>
            </w:r>
            <w:r w:rsidR="00BD00EF">
              <w:rPr>
                <w:sz w:val="16"/>
                <w:szCs w:val="16"/>
              </w:rPr>
              <w:t>Available</w:t>
            </w:r>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4" w:name="_Toc5268121"/>
      <w:r>
        <w:t>GET API</w:t>
      </w:r>
      <w:r w:rsidR="00284784">
        <w:t xml:space="preserve"> </w:t>
      </w:r>
      <w:r>
        <w:t>JSON Format</w:t>
      </w:r>
      <w:bookmarkEnd w:id="14"/>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"planetId": 1,</w:t>
      </w:r>
    </w:p>
    <w:p w14:paraId="0F33B89D" w14:textId="77777777" w:rsidR="00284784" w:rsidRPr="00315EA1" w:rsidRDefault="00284784" w:rsidP="00284784">
      <w:pPr>
        <w:rPr>
          <w:sz w:val="16"/>
          <w:szCs w:val="16"/>
        </w:rPr>
      </w:pPr>
      <w:r w:rsidRPr="00315EA1">
        <w:rPr>
          <w:sz w:val="16"/>
          <w:szCs w:val="16"/>
        </w:rPr>
        <w:t xml:space="preserve">        "planetName":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"planetId": 2,</w:t>
      </w:r>
    </w:p>
    <w:p w14:paraId="4F8DBD39" w14:textId="77777777" w:rsidR="00284784" w:rsidRPr="00315EA1" w:rsidRDefault="00284784" w:rsidP="00284784">
      <w:pPr>
        <w:rPr>
          <w:sz w:val="16"/>
          <w:szCs w:val="16"/>
        </w:rPr>
      </w:pPr>
      <w:r w:rsidRPr="00315EA1">
        <w:rPr>
          <w:sz w:val="16"/>
          <w:szCs w:val="16"/>
        </w:rPr>
        <w:t xml:space="preserve">        "planetName":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"planetId": 3,</w:t>
      </w:r>
    </w:p>
    <w:p w14:paraId="1CCB9785" w14:textId="77777777" w:rsidR="00284784" w:rsidRPr="00315EA1" w:rsidRDefault="00284784" w:rsidP="00284784">
      <w:pPr>
        <w:rPr>
          <w:sz w:val="16"/>
          <w:szCs w:val="16"/>
        </w:rPr>
      </w:pPr>
      <w:r w:rsidRPr="00315EA1">
        <w:rPr>
          <w:sz w:val="16"/>
          <w:szCs w:val="16"/>
        </w:rPr>
        <w:t xml:space="preserve">        "planetName":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"planetId": 4,</w:t>
      </w:r>
    </w:p>
    <w:p w14:paraId="156DF642" w14:textId="77777777" w:rsidR="00284784" w:rsidRPr="00315EA1" w:rsidRDefault="00284784" w:rsidP="00284784">
      <w:pPr>
        <w:rPr>
          <w:sz w:val="16"/>
          <w:szCs w:val="16"/>
        </w:rPr>
      </w:pPr>
      <w:r w:rsidRPr="00315EA1">
        <w:rPr>
          <w:sz w:val="16"/>
          <w:szCs w:val="16"/>
        </w:rPr>
        <w:t xml:space="preserve">        "planetName":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"planetId": 5,</w:t>
      </w:r>
    </w:p>
    <w:p w14:paraId="573D86CE" w14:textId="77777777" w:rsidR="00284784" w:rsidRPr="00315EA1" w:rsidRDefault="00284784" w:rsidP="00284784">
      <w:pPr>
        <w:rPr>
          <w:sz w:val="16"/>
          <w:szCs w:val="16"/>
        </w:rPr>
      </w:pPr>
      <w:r w:rsidRPr="00315EA1">
        <w:rPr>
          <w:sz w:val="16"/>
          <w:szCs w:val="16"/>
        </w:rPr>
        <w:t xml:space="preserve">        "planetName":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"planetId": 6,</w:t>
      </w:r>
    </w:p>
    <w:p w14:paraId="6F773F92" w14:textId="77777777" w:rsidR="00284784" w:rsidRPr="00315EA1" w:rsidRDefault="00284784" w:rsidP="00284784">
      <w:pPr>
        <w:rPr>
          <w:sz w:val="16"/>
          <w:szCs w:val="16"/>
        </w:rPr>
      </w:pPr>
      <w:r w:rsidRPr="00315EA1">
        <w:rPr>
          <w:sz w:val="16"/>
          <w:szCs w:val="16"/>
        </w:rPr>
        <w:t xml:space="preserve">        "planetName":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"planetId": 7,</w:t>
      </w:r>
    </w:p>
    <w:p w14:paraId="3BCE2E98" w14:textId="77777777" w:rsidR="00284784" w:rsidRPr="00315EA1" w:rsidRDefault="00284784" w:rsidP="00284784">
      <w:pPr>
        <w:rPr>
          <w:sz w:val="16"/>
          <w:szCs w:val="16"/>
        </w:rPr>
      </w:pPr>
      <w:r w:rsidRPr="00315EA1">
        <w:rPr>
          <w:sz w:val="16"/>
          <w:szCs w:val="16"/>
        </w:rPr>
        <w:t xml:space="preserve">        "planetName":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"planetId": 8,</w:t>
      </w:r>
    </w:p>
    <w:p w14:paraId="5C28FBF6" w14:textId="77777777" w:rsidR="00284784" w:rsidRPr="00315EA1" w:rsidRDefault="00284784" w:rsidP="00284784">
      <w:pPr>
        <w:rPr>
          <w:sz w:val="16"/>
          <w:szCs w:val="16"/>
        </w:rPr>
      </w:pPr>
      <w:r w:rsidRPr="00315EA1">
        <w:rPr>
          <w:sz w:val="16"/>
          <w:szCs w:val="16"/>
        </w:rPr>
        <w:t xml:space="preserve">        "planetName":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5" w:name="_Toc5268122"/>
      <w:r>
        <w:lastRenderedPageBreak/>
        <w:t>Screen Details</w:t>
      </w:r>
      <w:bookmarkEnd w:id="15"/>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6" w:name="_Toc5268123"/>
      <w:r>
        <w:t>Build</w:t>
      </w:r>
      <w:r w:rsidR="00284C15">
        <w:t xml:space="preserve"> and Run Application</w:t>
      </w:r>
      <w:bookmarkEnd w:id="16"/>
    </w:p>
    <w:p w14:paraId="2C56B5FE" w14:textId="1590AA71" w:rsidR="00B8285E" w:rsidRDefault="00B8285E" w:rsidP="00A069EB">
      <w:pPr>
        <w:rPr>
          <w:b/>
          <w:sz w:val="18"/>
        </w:rPr>
      </w:pPr>
    </w:p>
    <w:p w14:paraId="602EDF74" w14:textId="56884CEF" w:rsidR="000967F8" w:rsidRDefault="00BD00EF" w:rsidP="00A069EB">
      <w:pPr>
        <w:rPr>
          <w:b/>
          <w:sz w:val="18"/>
        </w:rPr>
      </w:pPr>
      <w:r>
        <w:rPr>
          <w:b/>
          <w:sz w:val="18"/>
        </w:rPr>
        <w:t>Pre-requisites</w:t>
      </w:r>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r w:rsidRPr="00E27B3A">
        <w:rPr>
          <w:sz w:val="18"/>
        </w:rPr>
        <w:t xml:space="preserve">Steps:-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Clone the Project from the GITHUB repository</w:t>
      </w:r>
      <w:r w:rsidR="004E47A3">
        <w:rPr>
          <w:sz w:val="18"/>
        </w:rPr>
        <w:t>(</w:t>
      </w:r>
      <w:hyperlink r:id="rId16" w:history="1">
        <w:r w:rsidR="00A67CCB" w:rsidRPr="00861FA1">
          <w:rPr>
            <w:rStyle w:val="Hyperlink"/>
            <w:rFonts w:cs="Calibri"/>
            <w:sz w:val="18"/>
          </w:rPr>
          <w:t>https://github.com/sajivijaysadas/PlanetDatabase.git</w:t>
        </w:r>
      </w:hyperlink>
      <w:r w:rsidR="00A67CCB">
        <w:rPr>
          <w:sz w:val="18"/>
        </w:rPr>
        <w:t xml:space="preserve"> </w:t>
      </w:r>
      <w:r w:rsidR="004E47A3">
        <w:rPr>
          <w:sz w:val="18"/>
        </w:rPr>
        <w:t>)</w:t>
      </w:r>
      <w:r w:rsidRPr="00E27B3A">
        <w:rPr>
          <w:sz w:val="18"/>
        </w:rPr>
        <w:t>.</w:t>
      </w:r>
    </w:p>
    <w:p w14:paraId="00ACEEE0" w14:textId="7D3D9640" w:rsidR="004F611F" w:rsidRDefault="00E27B3A" w:rsidP="009A7DF8">
      <w:pPr>
        <w:pStyle w:val="ListParagraph"/>
        <w:numPr>
          <w:ilvl w:val="0"/>
          <w:numId w:val="25"/>
        </w:numPr>
        <w:rPr>
          <w:sz w:val="18"/>
        </w:rPr>
      </w:pPr>
      <w:r w:rsidRPr="00E27B3A">
        <w:rPr>
          <w:sz w:val="18"/>
        </w:rPr>
        <w:t xml:space="preserve">In Eclipse , import as </w:t>
      </w:r>
      <w:r w:rsidR="00BD00EF" w:rsidRPr="00E27B3A">
        <w:rPr>
          <w:sz w:val="18"/>
        </w:rPr>
        <w:t>Existing</w:t>
      </w:r>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r w:rsidR="001C5A08">
        <w:rPr>
          <w:sz w:val="18"/>
        </w:rPr>
        <w:t xml:space="preserve">mvn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28F9B6C7" w:rsidR="00062A1C" w:rsidRDefault="00F269AA" w:rsidP="003C25A3">
      <w:pPr>
        <w:pStyle w:val="ListParagraph"/>
        <w:numPr>
          <w:ilvl w:val="0"/>
          <w:numId w:val="25"/>
        </w:numPr>
        <w:rPr>
          <w:sz w:val="18"/>
        </w:rPr>
      </w:pPr>
      <w:r w:rsidRPr="00F269AA">
        <w:rPr>
          <w:sz w:val="18"/>
        </w:rPr>
        <w:t xml:space="preserve">Hit </w:t>
      </w:r>
      <w:hyperlink r:id="rId17" w:history="1">
        <w:r w:rsidRPr="00F269AA">
          <w:rPr>
            <w:sz w:val="18"/>
          </w:rPr>
          <w:t>http://localhost:8085/</w:t>
        </w:r>
      </w:hyperlink>
    </w:p>
    <w:p w14:paraId="0EE5BCDF" w14:textId="4CB481A6" w:rsidR="008264A0" w:rsidRDefault="008264A0" w:rsidP="008264A0">
      <w:pPr>
        <w:rPr>
          <w:sz w:val="18"/>
        </w:rPr>
      </w:pPr>
    </w:p>
    <w:p w14:paraId="4C39C50C" w14:textId="2EB1E889" w:rsidR="008264A0" w:rsidRDefault="008264A0" w:rsidP="008264A0">
      <w:pPr>
        <w:rPr>
          <w:sz w:val="18"/>
        </w:rPr>
      </w:pPr>
      <w:r>
        <w:rPr>
          <w:sz w:val="18"/>
        </w:rPr>
        <w:t xml:space="preserve">Note: A copy of the Jar file is available in GITHUB repository under target folder. </w:t>
      </w:r>
      <w:r w:rsidRPr="004F28F6">
        <w:rPr>
          <w:sz w:val="18"/>
        </w:rPr>
        <w:t xml:space="preserve">Run </w:t>
      </w:r>
      <w:r w:rsidRPr="00F269AA">
        <w:rPr>
          <w:sz w:val="18"/>
        </w:rPr>
        <w:t>java -jar target/PlanetDatabase-0.0.1-SNAPSHOT.jar</w:t>
      </w:r>
      <w:r>
        <w:rPr>
          <w:sz w:val="18"/>
        </w:rPr>
        <w:t>. But this wouldn’t be the latest version.</w:t>
      </w:r>
    </w:p>
    <w:p w14:paraId="7A329F6A" w14:textId="77777777" w:rsidR="0082592B" w:rsidRPr="003971B1" w:rsidRDefault="0082592B" w:rsidP="008264A0">
      <w:pPr>
        <w:rPr>
          <w:sz w:val="18"/>
        </w:rPr>
      </w:pPr>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7" w:name="_Toc5268124"/>
      <w:r>
        <w:t>Assumptions</w:t>
      </w:r>
      <w:bookmarkEnd w:id="17"/>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14C10659" w:rsidR="00A069EB" w:rsidRDefault="00365F6E" w:rsidP="00D529F5">
            <w:pPr>
              <w:tabs>
                <w:tab w:val="left" w:pos="6732"/>
              </w:tabs>
              <w:ind w:right="72"/>
              <w:jc w:val="both"/>
              <w:rPr>
                <w:sz w:val="18"/>
              </w:rPr>
            </w:pPr>
            <w:r>
              <w:rPr>
                <w:sz w:val="18"/>
              </w:rPr>
              <w:t xml:space="preserve">Application will only display the Planet details. Add, </w:t>
            </w:r>
            <w:r w:rsidR="00BD00EF">
              <w:rPr>
                <w:sz w:val="18"/>
              </w:rPr>
              <w:t>Update,</w:t>
            </w:r>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B2754A">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12D7E" w14:textId="77777777" w:rsidR="001E3AD6" w:rsidRDefault="001E3AD6" w:rsidP="00656B4A">
      <w:r>
        <w:separator/>
      </w:r>
    </w:p>
    <w:p w14:paraId="245B07BA" w14:textId="77777777" w:rsidR="001E3AD6" w:rsidRDefault="001E3AD6" w:rsidP="00656B4A"/>
    <w:p w14:paraId="534432F3" w14:textId="77777777" w:rsidR="001E3AD6" w:rsidRDefault="001E3AD6" w:rsidP="00656B4A"/>
    <w:p w14:paraId="7A637FF2" w14:textId="77777777" w:rsidR="001E3AD6" w:rsidRDefault="001E3AD6" w:rsidP="00656B4A"/>
    <w:p w14:paraId="563067CA" w14:textId="77777777" w:rsidR="001E3AD6" w:rsidRDefault="001E3AD6" w:rsidP="00656B4A"/>
    <w:p w14:paraId="1A0A9A69" w14:textId="77777777" w:rsidR="001E3AD6" w:rsidRDefault="001E3AD6" w:rsidP="00656B4A"/>
    <w:p w14:paraId="23D26272" w14:textId="77777777" w:rsidR="001E3AD6" w:rsidRDefault="001E3AD6" w:rsidP="00656B4A"/>
    <w:p w14:paraId="59178103" w14:textId="77777777" w:rsidR="001E3AD6" w:rsidRDefault="001E3AD6" w:rsidP="00656B4A"/>
    <w:p w14:paraId="75BD2282" w14:textId="77777777" w:rsidR="001E3AD6" w:rsidRDefault="001E3AD6" w:rsidP="00656B4A"/>
    <w:p w14:paraId="73E1CDEF" w14:textId="77777777" w:rsidR="001E3AD6" w:rsidRDefault="001E3AD6" w:rsidP="00656B4A"/>
    <w:p w14:paraId="38A63BA4" w14:textId="77777777" w:rsidR="001E3AD6" w:rsidRDefault="001E3AD6" w:rsidP="00656B4A"/>
    <w:p w14:paraId="5C4AD91E" w14:textId="77777777" w:rsidR="001E3AD6" w:rsidRDefault="001E3AD6"/>
    <w:p w14:paraId="3E784C3C" w14:textId="77777777" w:rsidR="001E3AD6" w:rsidRDefault="001E3AD6"/>
  </w:endnote>
  <w:endnote w:type="continuationSeparator" w:id="0">
    <w:p w14:paraId="3EEA58C5" w14:textId="77777777" w:rsidR="001E3AD6" w:rsidRDefault="001E3AD6" w:rsidP="00656B4A">
      <w:r>
        <w:continuationSeparator/>
      </w:r>
    </w:p>
    <w:p w14:paraId="3F5C4AD1" w14:textId="77777777" w:rsidR="001E3AD6" w:rsidRDefault="001E3AD6" w:rsidP="00656B4A"/>
    <w:p w14:paraId="52AF182E" w14:textId="77777777" w:rsidR="001E3AD6" w:rsidRDefault="001E3AD6" w:rsidP="00656B4A"/>
    <w:p w14:paraId="223F77E7" w14:textId="77777777" w:rsidR="001E3AD6" w:rsidRDefault="001E3AD6" w:rsidP="00656B4A"/>
    <w:p w14:paraId="77E78E90" w14:textId="77777777" w:rsidR="001E3AD6" w:rsidRDefault="001E3AD6" w:rsidP="00656B4A"/>
    <w:p w14:paraId="09552C9E" w14:textId="77777777" w:rsidR="001E3AD6" w:rsidRDefault="001E3AD6" w:rsidP="00656B4A"/>
    <w:p w14:paraId="239D5815" w14:textId="77777777" w:rsidR="001E3AD6" w:rsidRDefault="001E3AD6" w:rsidP="00656B4A"/>
    <w:p w14:paraId="6648D752" w14:textId="77777777" w:rsidR="001E3AD6" w:rsidRDefault="001E3AD6" w:rsidP="00656B4A"/>
    <w:p w14:paraId="13795FC0" w14:textId="77777777" w:rsidR="001E3AD6" w:rsidRDefault="001E3AD6" w:rsidP="00656B4A"/>
    <w:p w14:paraId="325AFF00" w14:textId="77777777" w:rsidR="001E3AD6" w:rsidRDefault="001E3AD6" w:rsidP="00656B4A"/>
    <w:p w14:paraId="67F569F4" w14:textId="77777777" w:rsidR="001E3AD6" w:rsidRDefault="001E3AD6" w:rsidP="00656B4A"/>
    <w:p w14:paraId="4CEEB65E" w14:textId="77777777" w:rsidR="001E3AD6" w:rsidRDefault="001E3AD6"/>
    <w:p w14:paraId="7CD7103B" w14:textId="77777777" w:rsidR="001E3AD6" w:rsidRDefault="001E3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bookmarkStart w:id="18" w:name="_GoBack"/>
          <w:bookmarkEnd w:id="18"/>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AA965" w14:textId="77777777" w:rsidR="00B2754A" w:rsidRDefault="00B27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F70F8" w14:textId="77777777" w:rsidR="001E3AD6" w:rsidRDefault="001E3AD6" w:rsidP="00656B4A">
      <w:r>
        <w:separator/>
      </w:r>
    </w:p>
    <w:p w14:paraId="6F5DDE6A" w14:textId="77777777" w:rsidR="001E3AD6" w:rsidRDefault="001E3AD6" w:rsidP="00656B4A"/>
    <w:p w14:paraId="7F2A8051" w14:textId="77777777" w:rsidR="001E3AD6" w:rsidRDefault="001E3AD6" w:rsidP="00656B4A"/>
    <w:p w14:paraId="1C898E5A" w14:textId="77777777" w:rsidR="001E3AD6" w:rsidRDefault="001E3AD6" w:rsidP="00656B4A"/>
    <w:p w14:paraId="6426CDF6" w14:textId="77777777" w:rsidR="001E3AD6" w:rsidRDefault="001E3AD6" w:rsidP="00656B4A"/>
    <w:p w14:paraId="3FB84A35" w14:textId="77777777" w:rsidR="001E3AD6" w:rsidRDefault="001E3AD6" w:rsidP="00656B4A"/>
    <w:p w14:paraId="1C03A60D" w14:textId="77777777" w:rsidR="001E3AD6" w:rsidRDefault="001E3AD6" w:rsidP="00656B4A"/>
    <w:p w14:paraId="53060F8C" w14:textId="77777777" w:rsidR="001E3AD6" w:rsidRDefault="001E3AD6" w:rsidP="00656B4A"/>
    <w:p w14:paraId="2A8F4AFF" w14:textId="77777777" w:rsidR="001E3AD6" w:rsidRDefault="001E3AD6" w:rsidP="00656B4A"/>
    <w:p w14:paraId="563CEA02" w14:textId="77777777" w:rsidR="001E3AD6" w:rsidRDefault="001E3AD6" w:rsidP="00656B4A"/>
    <w:p w14:paraId="79EA329A" w14:textId="77777777" w:rsidR="001E3AD6" w:rsidRDefault="001E3AD6" w:rsidP="00656B4A"/>
    <w:p w14:paraId="28A44305" w14:textId="77777777" w:rsidR="001E3AD6" w:rsidRDefault="001E3AD6"/>
    <w:p w14:paraId="40ABE112" w14:textId="77777777" w:rsidR="001E3AD6" w:rsidRDefault="001E3AD6"/>
  </w:footnote>
  <w:footnote w:type="continuationSeparator" w:id="0">
    <w:p w14:paraId="49A27F86" w14:textId="77777777" w:rsidR="001E3AD6" w:rsidRDefault="001E3AD6" w:rsidP="00656B4A">
      <w:r>
        <w:continuationSeparator/>
      </w:r>
    </w:p>
    <w:p w14:paraId="7A0304B4" w14:textId="77777777" w:rsidR="001E3AD6" w:rsidRDefault="001E3AD6" w:rsidP="00656B4A"/>
    <w:p w14:paraId="60D8631A" w14:textId="77777777" w:rsidR="001E3AD6" w:rsidRDefault="001E3AD6" w:rsidP="00656B4A"/>
    <w:p w14:paraId="685EC412" w14:textId="77777777" w:rsidR="001E3AD6" w:rsidRDefault="001E3AD6" w:rsidP="00656B4A"/>
    <w:p w14:paraId="1694C866" w14:textId="77777777" w:rsidR="001E3AD6" w:rsidRDefault="001E3AD6" w:rsidP="00656B4A"/>
    <w:p w14:paraId="64D8AD12" w14:textId="77777777" w:rsidR="001E3AD6" w:rsidRDefault="001E3AD6" w:rsidP="00656B4A"/>
    <w:p w14:paraId="67747855" w14:textId="77777777" w:rsidR="001E3AD6" w:rsidRDefault="001E3AD6" w:rsidP="00656B4A"/>
    <w:p w14:paraId="7A394B30" w14:textId="77777777" w:rsidR="001E3AD6" w:rsidRDefault="001E3AD6" w:rsidP="00656B4A"/>
    <w:p w14:paraId="03066960" w14:textId="77777777" w:rsidR="001E3AD6" w:rsidRDefault="001E3AD6" w:rsidP="00656B4A"/>
    <w:p w14:paraId="280541F2" w14:textId="77777777" w:rsidR="001E3AD6" w:rsidRDefault="001E3AD6" w:rsidP="00656B4A"/>
    <w:p w14:paraId="6CBFB1FD" w14:textId="77777777" w:rsidR="001E3AD6" w:rsidRDefault="001E3AD6" w:rsidP="00656B4A"/>
    <w:p w14:paraId="111C15EC" w14:textId="77777777" w:rsidR="001E3AD6" w:rsidRDefault="001E3AD6"/>
    <w:p w14:paraId="7D81BE7F" w14:textId="77777777" w:rsidR="001E3AD6" w:rsidRDefault="001E3A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4428"/>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0E5197A1" w:rsidR="00E6148E" w:rsidRDefault="00E6148E" w:rsidP="00EF7875">
          <w:pPr>
            <w:spacing w:after="120"/>
          </w:pP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23B"/>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AD6"/>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27E25"/>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39"/>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BD8"/>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B3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316A"/>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92B"/>
    <w:rsid w:val="00825C24"/>
    <w:rsid w:val="00825D19"/>
    <w:rsid w:val="008264A0"/>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B2A"/>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B4C"/>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39A"/>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54A"/>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0EF"/>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334E"/>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yperlink" Target="http://localhost:8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ajivijaysadas/PlanetDatabase.g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2.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4.xml><?xml version="1.0" encoding="utf-8"?>
<ds:datastoreItem xmlns:ds="http://schemas.openxmlformats.org/officeDocument/2006/customXml" ds:itemID="{8C6B1C05-D52B-410D-BAEC-AD218CBA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270</TotalTime>
  <Pages>10</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155</cp:revision>
  <cp:lastPrinted>2010-04-25T01:38:00Z</cp:lastPrinted>
  <dcterms:created xsi:type="dcterms:W3CDTF">2019-04-03T16:51:00Z</dcterms:created>
  <dcterms:modified xsi:type="dcterms:W3CDTF">2019-04-04T22:41:00Z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